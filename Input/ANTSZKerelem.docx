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897" w:rsidRPr="008F220A" w:rsidRDefault="00B61897" w:rsidP="00677147">
      <w:pPr>
        <w:pStyle w:val="Cmsor2"/>
        <w:tabs>
          <w:tab w:val="right" w:pos="567"/>
        </w:tabs>
        <w:spacing w:before="0" w:after="0"/>
        <w:jc w:val="center"/>
        <w:rPr>
          <w:i w:val="0"/>
          <w:spacing w:val="20"/>
          <w:sz w:val="18"/>
          <w:szCs w:val="18"/>
        </w:rPr>
      </w:pPr>
      <w:r w:rsidRPr="008F220A">
        <w:rPr>
          <w:i w:val="0"/>
          <w:spacing w:val="20"/>
          <w:sz w:val="18"/>
          <w:szCs w:val="18"/>
        </w:rPr>
        <w:t>KÉRELEM</w:t>
      </w:r>
    </w:p>
    <w:p w:rsidR="00B61897" w:rsidRPr="008F220A" w:rsidRDefault="00B61897" w:rsidP="00B61897">
      <w:pPr>
        <w:jc w:val="center"/>
        <w:rPr>
          <w:b/>
          <w:smallCaps/>
          <w:sz w:val="18"/>
          <w:szCs w:val="18"/>
        </w:rPr>
      </w:pPr>
      <w:r w:rsidRPr="008F220A">
        <w:rPr>
          <w:b/>
          <w:smallCaps/>
          <w:sz w:val="18"/>
          <w:szCs w:val="18"/>
        </w:rPr>
        <w:t xml:space="preserve">hamvasztás </w:t>
      </w:r>
    </w:p>
    <w:p w:rsidR="00B61897" w:rsidRPr="008F220A" w:rsidRDefault="00B61897" w:rsidP="00B61897">
      <w:pPr>
        <w:jc w:val="center"/>
        <w:rPr>
          <w:b/>
          <w:smallCaps/>
          <w:sz w:val="18"/>
          <w:szCs w:val="18"/>
        </w:rPr>
      </w:pPr>
      <w:r w:rsidRPr="008F220A">
        <w:rPr>
          <w:b/>
          <w:smallCaps/>
          <w:sz w:val="18"/>
          <w:szCs w:val="18"/>
        </w:rPr>
        <w:t>kórbonctani vizsgálat mellőzésével történő engedélyezése iránt</w:t>
      </w:r>
    </w:p>
    <w:p w:rsidR="00B61897" w:rsidRPr="008F220A" w:rsidRDefault="00B61897" w:rsidP="00B61897">
      <w:pPr>
        <w:rPr>
          <w:sz w:val="18"/>
          <w:szCs w:val="18"/>
        </w:rPr>
      </w:pPr>
    </w:p>
    <w:p w:rsidR="00B61897" w:rsidRPr="008F220A" w:rsidRDefault="00B61897" w:rsidP="00B61897">
      <w:pPr>
        <w:pStyle w:val="Cmsor1"/>
        <w:keepNext w:val="0"/>
        <w:autoSpaceDE w:val="0"/>
        <w:autoSpaceDN w:val="0"/>
        <w:adjustRightInd w:val="0"/>
        <w:ind w:firstLine="204"/>
        <w:rPr>
          <w:bCs/>
          <w:i w:val="0"/>
          <w:sz w:val="18"/>
          <w:szCs w:val="18"/>
        </w:rPr>
      </w:pPr>
      <w:r w:rsidRPr="008F220A">
        <w:rPr>
          <w:i w:val="0"/>
          <w:sz w:val="18"/>
          <w:szCs w:val="18"/>
        </w:rPr>
        <w:t xml:space="preserve">[Az egészségügyről szóló 1997. évi CLIV. törvény 219. § (4) bek. és az egészségügyi hatósági és igazgatási tevékenységről szóló 1991. évi XI. törvény 6. § </w:t>
      </w:r>
      <w:r w:rsidRPr="008F220A">
        <w:rPr>
          <w:bCs/>
          <w:i w:val="0"/>
          <w:sz w:val="18"/>
          <w:szCs w:val="18"/>
        </w:rPr>
        <w:t xml:space="preserve">(1) bek. </w:t>
      </w:r>
      <w:r w:rsidRPr="008F220A">
        <w:rPr>
          <w:bCs/>
          <w:i w:val="0"/>
          <w:iCs/>
          <w:sz w:val="18"/>
          <w:szCs w:val="18"/>
        </w:rPr>
        <w:t>j) pontja alapján.]</w:t>
      </w:r>
      <w:r w:rsidR="00135380">
        <w:rPr>
          <w:bCs/>
          <w:i w:val="0"/>
          <w:iCs/>
          <w:sz w:val="18"/>
          <w:szCs w:val="18"/>
        </w:rPr>
        <w:t>*</w:t>
      </w:r>
    </w:p>
    <w:p w:rsidR="00B61897" w:rsidRPr="008F220A" w:rsidRDefault="00B61897" w:rsidP="00B61897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2"/>
        <w:gridCol w:w="6106"/>
      </w:tblGrid>
      <w:tr w:rsidR="00B61897" w:rsidRPr="00EF2E5A" w:rsidTr="00EF2E5A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EF2E5A" w:rsidRDefault="00B61897" w:rsidP="00EF2E5A">
            <w:pPr>
              <w:jc w:val="center"/>
              <w:rPr>
                <w:b/>
                <w:sz w:val="18"/>
                <w:szCs w:val="18"/>
              </w:rPr>
            </w:pPr>
            <w:r w:rsidRPr="00EF2E5A">
              <w:rPr>
                <w:b/>
                <w:sz w:val="18"/>
                <w:szCs w:val="18"/>
              </w:rPr>
              <w:t xml:space="preserve">Kérelmező </w:t>
            </w:r>
            <w:r w:rsidRPr="00EF2E5A">
              <w:rPr>
                <w:sz w:val="18"/>
                <w:szCs w:val="18"/>
              </w:rPr>
              <w:t>neve:</w:t>
            </w:r>
          </w:p>
          <w:p w:rsidR="00B61897" w:rsidRPr="00EF2E5A" w:rsidRDefault="00B61897" w:rsidP="00EF2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F211C6" w:rsidRDefault="00F211C6">
            <w:pPr>
              <w:rPr>
                <w:sz w:val="28"/>
                <w:szCs w:val="28"/>
              </w:rPr>
            </w:pPr>
            <w:r w:rsidRPr="00F211C6">
              <w:rPr>
                <w:sz w:val="28"/>
                <w:szCs w:val="28"/>
              </w:rPr>
              <w:t>{</w:t>
            </w:r>
            <w:r w:rsidR="00FF6FE5">
              <w:rPr>
                <w:sz w:val="28"/>
                <w:szCs w:val="28"/>
              </w:rPr>
              <w:t>ClientName</w:t>
            </w:r>
            <w:r w:rsidRPr="00F211C6">
              <w:rPr>
                <w:sz w:val="28"/>
                <w:szCs w:val="28"/>
              </w:rPr>
              <w:t>}</w:t>
            </w:r>
          </w:p>
        </w:tc>
      </w:tr>
      <w:tr w:rsidR="00B61897" w:rsidRPr="00EF2E5A" w:rsidTr="00EF2E5A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EF2E5A" w:rsidRDefault="00B61897" w:rsidP="00EF2E5A">
            <w:pPr>
              <w:ind w:left="180"/>
              <w:jc w:val="center"/>
              <w:rPr>
                <w:sz w:val="18"/>
                <w:szCs w:val="18"/>
              </w:rPr>
            </w:pPr>
            <w:r w:rsidRPr="00EF2E5A">
              <w:rPr>
                <w:sz w:val="18"/>
                <w:szCs w:val="18"/>
              </w:rPr>
              <w:t>Lakóhelye:</w:t>
            </w:r>
          </w:p>
          <w:p w:rsidR="00B61897" w:rsidRPr="00EF2E5A" w:rsidRDefault="00B61897" w:rsidP="00EF2E5A">
            <w:pPr>
              <w:ind w:left="180"/>
              <w:jc w:val="center"/>
              <w:rPr>
                <w:sz w:val="18"/>
                <w:szCs w:val="18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F211C6" w:rsidRDefault="00FF6FE5">
            <w:pPr>
              <w:rPr>
                <w:sz w:val="28"/>
                <w:szCs w:val="28"/>
              </w:rPr>
            </w:pPr>
            <w:r w:rsidRPr="00F211C6">
              <w:rPr>
                <w:sz w:val="28"/>
                <w:szCs w:val="28"/>
              </w:rPr>
              <w:t>{</w:t>
            </w:r>
            <w:r w:rsidR="00047E2E">
              <w:rPr>
                <w:sz w:val="28"/>
                <w:szCs w:val="28"/>
              </w:rPr>
              <w:t>ClientHome</w:t>
            </w:r>
            <w:bookmarkStart w:id="0" w:name="_GoBack"/>
            <w:bookmarkEnd w:id="0"/>
            <w:r w:rsidRPr="00F211C6">
              <w:rPr>
                <w:sz w:val="28"/>
                <w:szCs w:val="28"/>
              </w:rPr>
              <w:t>}</w:t>
            </w:r>
          </w:p>
        </w:tc>
      </w:tr>
      <w:tr w:rsidR="00B61897" w:rsidRPr="00EF2E5A" w:rsidTr="00EF2E5A">
        <w:trPr>
          <w:trHeight w:val="50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EF2E5A" w:rsidRDefault="00B61897" w:rsidP="00EF2E5A">
            <w:pPr>
              <w:ind w:left="180"/>
              <w:jc w:val="center"/>
              <w:rPr>
                <w:sz w:val="18"/>
                <w:szCs w:val="18"/>
              </w:rPr>
            </w:pPr>
            <w:r w:rsidRPr="00EF2E5A">
              <w:rPr>
                <w:sz w:val="18"/>
                <w:szCs w:val="18"/>
              </w:rPr>
              <w:t>Személyi igazolványának száma:</w:t>
            </w:r>
          </w:p>
          <w:p w:rsidR="00B61897" w:rsidRPr="00EF2E5A" w:rsidRDefault="00B61897" w:rsidP="00EF2E5A">
            <w:pPr>
              <w:ind w:left="180"/>
              <w:jc w:val="center"/>
              <w:rPr>
                <w:sz w:val="18"/>
                <w:szCs w:val="18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F211C6" w:rsidRDefault="00204945">
            <w:pPr>
              <w:rPr>
                <w:sz w:val="28"/>
                <w:szCs w:val="28"/>
              </w:rPr>
            </w:pPr>
            <w:r w:rsidRPr="00204945">
              <w:rPr>
                <w:sz w:val="28"/>
                <w:szCs w:val="28"/>
              </w:rPr>
              <w:t>{</w:t>
            </w:r>
            <w:r w:rsidR="00FF6FE5" w:rsidRPr="00FF6FE5">
              <w:rPr>
                <w:sz w:val="28"/>
                <w:szCs w:val="28"/>
              </w:rPr>
              <w:t>ClientIdentifierDocumentNumber</w:t>
            </w:r>
            <w:r w:rsidRPr="00204945">
              <w:rPr>
                <w:sz w:val="28"/>
                <w:szCs w:val="28"/>
              </w:rPr>
              <w:t>}</w:t>
            </w:r>
          </w:p>
        </w:tc>
      </w:tr>
      <w:tr w:rsidR="00B61897" w:rsidRPr="00EF2E5A" w:rsidTr="00EF2E5A">
        <w:trPr>
          <w:trHeight w:val="503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1897" w:rsidRPr="00EF2E5A" w:rsidRDefault="00B61897" w:rsidP="00EF2E5A">
            <w:pPr>
              <w:ind w:left="180"/>
              <w:jc w:val="center"/>
              <w:rPr>
                <w:sz w:val="18"/>
                <w:szCs w:val="18"/>
              </w:rPr>
            </w:pPr>
            <w:r w:rsidRPr="00EF2E5A">
              <w:rPr>
                <w:sz w:val="18"/>
                <w:szCs w:val="18"/>
              </w:rPr>
              <w:t>Elérhetősége/telefonszáma: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F211C6" w:rsidRDefault="00204945" w:rsidP="00FF6FE5">
            <w:pPr>
              <w:rPr>
                <w:sz w:val="28"/>
                <w:szCs w:val="28"/>
              </w:rPr>
            </w:pPr>
            <w:r w:rsidRPr="00204945">
              <w:rPr>
                <w:sz w:val="28"/>
                <w:szCs w:val="28"/>
              </w:rPr>
              <w:t>{</w:t>
            </w:r>
            <w:r w:rsidR="00FF6FE5">
              <w:rPr>
                <w:sz w:val="28"/>
                <w:szCs w:val="28"/>
              </w:rPr>
              <w:t>ClientReach</w:t>
            </w:r>
            <w:r w:rsidRPr="00204945">
              <w:rPr>
                <w:sz w:val="28"/>
                <w:szCs w:val="28"/>
              </w:rPr>
              <w:t>}</w:t>
            </w:r>
          </w:p>
        </w:tc>
      </w:tr>
      <w:tr w:rsidR="00B61897" w:rsidRPr="00EF2E5A" w:rsidTr="00EF2E5A">
        <w:trPr>
          <w:trHeight w:val="503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EF2E5A" w:rsidRDefault="00B61897" w:rsidP="00EF2E5A">
            <w:pPr>
              <w:jc w:val="center"/>
              <w:rPr>
                <w:sz w:val="18"/>
                <w:szCs w:val="18"/>
              </w:rPr>
            </w:pPr>
            <w:r w:rsidRPr="00EF2E5A">
              <w:rPr>
                <w:b/>
                <w:sz w:val="18"/>
                <w:szCs w:val="18"/>
              </w:rPr>
              <w:t xml:space="preserve">Elhunyt </w:t>
            </w:r>
            <w:r w:rsidRPr="00EF2E5A">
              <w:rPr>
                <w:sz w:val="18"/>
                <w:szCs w:val="18"/>
              </w:rPr>
              <w:t>neve:</w:t>
            </w:r>
          </w:p>
          <w:p w:rsidR="00B61897" w:rsidRPr="00EF2E5A" w:rsidRDefault="00B61897" w:rsidP="00EF2E5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F211C6" w:rsidRDefault="00204945" w:rsidP="00F211C6">
            <w:pPr>
              <w:rPr>
                <w:sz w:val="28"/>
                <w:szCs w:val="28"/>
              </w:rPr>
            </w:pPr>
            <w:r w:rsidRPr="00204945">
              <w:rPr>
                <w:sz w:val="28"/>
                <w:szCs w:val="28"/>
              </w:rPr>
              <w:t>{</w:t>
            </w:r>
            <w:r w:rsidR="00FF6FE5" w:rsidRPr="00FF6FE5">
              <w:rPr>
                <w:sz w:val="28"/>
                <w:szCs w:val="28"/>
              </w:rPr>
              <w:t>DeceasedName</w:t>
            </w:r>
            <w:r w:rsidRPr="00204945">
              <w:rPr>
                <w:sz w:val="28"/>
                <w:szCs w:val="28"/>
              </w:rPr>
              <w:t>}</w:t>
            </w:r>
          </w:p>
        </w:tc>
      </w:tr>
      <w:tr w:rsidR="00B61897" w:rsidRPr="00EF2E5A" w:rsidTr="00EF2E5A">
        <w:trPr>
          <w:trHeight w:val="503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EF2E5A" w:rsidRDefault="00B61897" w:rsidP="00EF2E5A">
            <w:pPr>
              <w:ind w:left="180"/>
              <w:jc w:val="center"/>
              <w:rPr>
                <w:sz w:val="18"/>
                <w:szCs w:val="18"/>
              </w:rPr>
            </w:pPr>
            <w:r w:rsidRPr="00EF2E5A">
              <w:rPr>
                <w:sz w:val="18"/>
                <w:szCs w:val="18"/>
              </w:rPr>
              <w:t>Elhalálozásának időpontja:</w:t>
            </w:r>
          </w:p>
          <w:p w:rsidR="00B61897" w:rsidRPr="00EF2E5A" w:rsidRDefault="00B61897" w:rsidP="00EF2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897" w:rsidRPr="00F211C6" w:rsidRDefault="00204945" w:rsidP="00E3448D">
            <w:pPr>
              <w:rPr>
                <w:sz w:val="28"/>
                <w:szCs w:val="28"/>
              </w:rPr>
            </w:pPr>
            <w:r w:rsidRPr="00204945">
              <w:rPr>
                <w:sz w:val="28"/>
                <w:szCs w:val="28"/>
              </w:rPr>
              <w:t>{</w:t>
            </w:r>
            <w:r w:rsidR="00E3448D">
              <w:rPr>
                <w:sz w:val="28"/>
                <w:szCs w:val="28"/>
              </w:rPr>
              <w:t>DeceasedDateOfDeath</w:t>
            </w:r>
            <w:r w:rsidRPr="00204945">
              <w:rPr>
                <w:sz w:val="28"/>
                <w:szCs w:val="28"/>
              </w:rPr>
              <w:t>}</w:t>
            </w:r>
          </w:p>
        </w:tc>
      </w:tr>
    </w:tbl>
    <w:p w:rsidR="00B61897" w:rsidRPr="008F220A" w:rsidRDefault="00B61897" w:rsidP="00B61897">
      <w:pPr>
        <w:rPr>
          <w:sz w:val="18"/>
          <w:szCs w:val="18"/>
        </w:rPr>
      </w:pPr>
    </w:p>
    <w:p w:rsidR="00B61897" w:rsidRPr="008F220A" w:rsidRDefault="00B61897" w:rsidP="00B61897">
      <w:pPr>
        <w:jc w:val="both"/>
        <w:rPr>
          <w:b/>
          <w:smallCaps/>
          <w:sz w:val="18"/>
          <w:szCs w:val="18"/>
        </w:rPr>
      </w:pPr>
      <w:r w:rsidRPr="008F220A">
        <w:rPr>
          <w:b/>
          <w:smallCaps/>
          <w:sz w:val="18"/>
          <w:szCs w:val="18"/>
        </w:rPr>
        <w:t xml:space="preserve">Kérem az Intézetet, hogy engedélyezze a fent nevezett elhunyt személy </w:t>
      </w:r>
      <w:r w:rsidRPr="008F220A">
        <w:rPr>
          <w:b/>
          <w:smallCaps/>
          <w:sz w:val="18"/>
          <w:szCs w:val="18"/>
          <w:u w:val="single"/>
        </w:rPr>
        <w:t>kórbonctani vizsgálat mellőzésével</w:t>
      </w:r>
      <w:r w:rsidRPr="008F220A">
        <w:rPr>
          <w:b/>
          <w:smallCaps/>
          <w:sz w:val="18"/>
          <w:szCs w:val="18"/>
        </w:rPr>
        <w:t xml:space="preserve"> történő hamvasztását.</w:t>
      </w:r>
    </w:p>
    <w:p w:rsidR="00B61897" w:rsidRPr="008F220A" w:rsidRDefault="00B61897" w:rsidP="00B61897">
      <w:pPr>
        <w:jc w:val="both"/>
        <w:rPr>
          <w:sz w:val="18"/>
          <w:szCs w:val="18"/>
        </w:rPr>
      </w:pPr>
    </w:p>
    <w:p w:rsidR="00B61897" w:rsidRPr="008F220A" w:rsidRDefault="00B61897" w:rsidP="00B61897">
      <w:pPr>
        <w:jc w:val="both"/>
        <w:rPr>
          <w:sz w:val="18"/>
          <w:szCs w:val="18"/>
        </w:rPr>
      </w:pPr>
      <w:r w:rsidRPr="008F220A">
        <w:rPr>
          <w:sz w:val="18"/>
          <w:szCs w:val="18"/>
          <w:u w:val="single"/>
        </w:rPr>
        <w:t>Kijelentem</w:t>
      </w:r>
      <w:r w:rsidRPr="008F220A">
        <w:rPr>
          <w:sz w:val="18"/>
          <w:szCs w:val="18"/>
        </w:rPr>
        <w:t xml:space="preserve">, hogy a fenti adatok a valóságnak megfelelnek, valamint, hogy </w:t>
      </w:r>
      <w:r w:rsidRPr="008F220A">
        <w:rPr>
          <w:sz w:val="18"/>
          <w:szCs w:val="18"/>
          <w:u w:val="single"/>
        </w:rPr>
        <w:t>tudomásom szerint nincs</w:t>
      </w:r>
      <w:r w:rsidRPr="008F220A">
        <w:rPr>
          <w:sz w:val="18"/>
          <w:szCs w:val="18"/>
        </w:rPr>
        <w:t xml:space="preserve"> az elhunytnak rajtam kívül jelen kérelem előterjesztésében </w:t>
      </w:r>
      <w:r w:rsidRPr="008F220A">
        <w:rPr>
          <w:sz w:val="18"/>
          <w:szCs w:val="18"/>
          <w:u w:val="single"/>
        </w:rPr>
        <w:t>elsőbbséget élvező/ellenérdekű hozzátartozója</w:t>
      </w:r>
      <w:r w:rsidRPr="008F220A">
        <w:rPr>
          <w:sz w:val="18"/>
          <w:szCs w:val="18"/>
        </w:rPr>
        <w:t>.</w:t>
      </w:r>
    </w:p>
    <w:p w:rsidR="00B61897" w:rsidRPr="008F220A" w:rsidRDefault="00B61897" w:rsidP="00B61897">
      <w:pPr>
        <w:rPr>
          <w:b/>
          <w:sz w:val="18"/>
          <w:szCs w:val="18"/>
        </w:rPr>
      </w:pPr>
    </w:p>
    <w:p w:rsidR="00B61897" w:rsidRPr="008F220A" w:rsidRDefault="00B61897" w:rsidP="00B6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18"/>
          <w:szCs w:val="18"/>
        </w:rPr>
      </w:pPr>
      <w:r w:rsidRPr="008F220A">
        <w:rPr>
          <w:b/>
          <w:i/>
          <w:sz w:val="18"/>
          <w:szCs w:val="18"/>
        </w:rPr>
        <w:t xml:space="preserve">Amennyiben a kérelmező helyett és nevében meghatalmazott </w:t>
      </w:r>
      <w:r w:rsidRPr="008F220A">
        <w:rPr>
          <w:i/>
          <w:sz w:val="18"/>
          <w:szCs w:val="18"/>
        </w:rPr>
        <w:t>(pl. temetkezési vállalkozó)</w:t>
      </w:r>
      <w:r w:rsidRPr="008F220A">
        <w:rPr>
          <w:b/>
          <w:i/>
          <w:sz w:val="18"/>
          <w:szCs w:val="18"/>
        </w:rPr>
        <w:t xml:space="preserve"> jár el:</w:t>
      </w:r>
    </w:p>
    <w:p w:rsidR="00B61897" w:rsidRPr="008F220A" w:rsidRDefault="00A2550C" w:rsidP="00B6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>
        <w:rPr>
          <w:i/>
          <w:noProof/>
          <w:spacing w:val="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863DA" wp14:editId="527B755D">
                <wp:simplePos x="0" y="0"/>
                <wp:positionH relativeFrom="column">
                  <wp:posOffset>1128766</wp:posOffset>
                </wp:positionH>
                <wp:positionV relativeFrom="paragraph">
                  <wp:posOffset>73660</wp:posOffset>
                </wp:positionV>
                <wp:extent cx="2518913" cy="224287"/>
                <wp:effectExtent l="0" t="0" r="0" b="444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913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550C" w:rsidRPr="00A2550C" w:rsidRDefault="00E344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{ClientName</w:t>
                            </w:r>
                            <w:r w:rsidR="00A2550C" w:rsidRPr="00A2550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863D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8.9pt;margin-top:5.8pt;width:198.3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" filled="f" stroked="f" strokeweight=".5pt">
                <v:textbox>
                  <w:txbxContent>
                    <w:p w:rsidR="00A2550C" w:rsidRPr="00A2550C" w:rsidRDefault="00E3448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{ClientName</w:t>
                      </w:r>
                      <w:r w:rsidR="00A2550C" w:rsidRPr="00A2550C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61897" w:rsidRPr="008F220A" w:rsidRDefault="00B61897" w:rsidP="00B6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szCs w:val="18"/>
        </w:rPr>
      </w:pPr>
      <w:r w:rsidRPr="008F220A">
        <w:rPr>
          <w:sz w:val="18"/>
          <w:szCs w:val="18"/>
        </w:rPr>
        <w:t>Alulírott (kérelmező neve) ……………………….. meghatalmazom ……………………………………..</w:t>
      </w:r>
    </w:p>
    <w:p w:rsidR="00B61897" w:rsidRPr="008F220A" w:rsidRDefault="00B61897" w:rsidP="00B6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szCs w:val="18"/>
        </w:rPr>
      </w:pPr>
      <w:r w:rsidRPr="008F220A">
        <w:rPr>
          <w:sz w:val="18"/>
          <w:szCs w:val="18"/>
        </w:rPr>
        <w:t xml:space="preserve"> …….……………………….………………….. -t, hogy ezen eljárásban helyettem és nevemben eljárjon.</w:t>
      </w:r>
    </w:p>
    <w:p w:rsidR="00B61897" w:rsidRPr="008F220A" w:rsidRDefault="00B61897" w:rsidP="00B6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szCs w:val="18"/>
        </w:rPr>
      </w:pPr>
      <w:r w:rsidRPr="008F220A">
        <w:rPr>
          <w:sz w:val="18"/>
          <w:szCs w:val="18"/>
        </w:rPr>
        <w:t>Előttünk mint tanúk előtt:</w:t>
      </w:r>
    </w:p>
    <w:p w:rsidR="00B61897" w:rsidRPr="008F220A" w:rsidRDefault="00B61897" w:rsidP="00B6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szCs w:val="18"/>
        </w:rPr>
      </w:pPr>
      <w:r w:rsidRPr="008F220A">
        <w:rPr>
          <w:sz w:val="18"/>
          <w:szCs w:val="18"/>
        </w:rPr>
        <w:t>1. (név, lakcím, sz.ig. száma):</w:t>
      </w:r>
    </w:p>
    <w:p w:rsidR="00B61897" w:rsidRPr="008F220A" w:rsidRDefault="00B61897" w:rsidP="00B6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szCs w:val="18"/>
        </w:rPr>
      </w:pPr>
      <w:r w:rsidRPr="008F220A">
        <w:rPr>
          <w:sz w:val="18"/>
          <w:szCs w:val="18"/>
        </w:rPr>
        <w:t>2. (név, lakcím, sz.ig. száma):</w:t>
      </w:r>
    </w:p>
    <w:p w:rsidR="00B61897" w:rsidRPr="008F220A" w:rsidRDefault="00B61897" w:rsidP="00B61897">
      <w:pPr>
        <w:rPr>
          <w:sz w:val="18"/>
          <w:szCs w:val="18"/>
        </w:rPr>
      </w:pPr>
    </w:p>
    <w:p w:rsidR="00B61897" w:rsidRPr="008F220A" w:rsidRDefault="00E3448D" w:rsidP="00677147">
      <w:pPr>
        <w:rPr>
          <w:sz w:val="18"/>
          <w:szCs w:val="18"/>
        </w:rPr>
      </w:pPr>
      <w:r>
        <w:rPr>
          <w:sz w:val="18"/>
          <w:szCs w:val="18"/>
        </w:rPr>
        <w:t>Kelt: Gödöllő, {DateOfIssue</w:t>
      </w:r>
      <w:r w:rsidR="00204945">
        <w:rPr>
          <w:sz w:val="18"/>
          <w:szCs w:val="18"/>
        </w:rPr>
        <w:t>}</w:t>
      </w:r>
      <w:r w:rsidR="00F211C6">
        <w:rPr>
          <w:sz w:val="18"/>
          <w:szCs w:val="18"/>
        </w:rPr>
        <w:tab/>
      </w:r>
      <w:r w:rsidR="00F211C6">
        <w:rPr>
          <w:sz w:val="18"/>
          <w:szCs w:val="18"/>
        </w:rPr>
        <w:tab/>
      </w:r>
      <w:r w:rsidR="00F211C6">
        <w:rPr>
          <w:sz w:val="18"/>
          <w:szCs w:val="18"/>
        </w:rPr>
        <w:tab/>
      </w:r>
      <w:r w:rsidR="00B61897" w:rsidRPr="008F220A">
        <w:rPr>
          <w:sz w:val="18"/>
          <w:szCs w:val="18"/>
        </w:rPr>
        <w:t>…………………….…………………….</w:t>
      </w:r>
    </w:p>
    <w:p w:rsidR="00B61897" w:rsidRPr="008F220A" w:rsidRDefault="00B61897" w:rsidP="00B61897">
      <w:pPr>
        <w:rPr>
          <w:sz w:val="18"/>
          <w:szCs w:val="18"/>
        </w:rPr>
      </w:pPr>
      <w:r w:rsidRPr="008F220A">
        <w:rPr>
          <w:sz w:val="18"/>
          <w:szCs w:val="18"/>
        </w:rPr>
        <w:tab/>
      </w:r>
      <w:r w:rsidRPr="008F220A">
        <w:rPr>
          <w:sz w:val="18"/>
          <w:szCs w:val="18"/>
        </w:rPr>
        <w:tab/>
      </w:r>
      <w:r w:rsidRPr="008F220A">
        <w:rPr>
          <w:sz w:val="18"/>
          <w:szCs w:val="18"/>
        </w:rPr>
        <w:tab/>
      </w:r>
      <w:r w:rsidRPr="008F220A">
        <w:rPr>
          <w:sz w:val="18"/>
          <w:szCs w:val="18"/>
        </w:rPr>
        <w:tab/>
      </w:r>
      <w:r w:rsidRPr="008F220A">
        <w:rPr>
          <w:sz w:val="18"/>
          <w:szCs w:val="18"/>
        </w:rPr>
        <w:tab/>
      </w:r>
      <w:r w:rsidRPr="008F220A">
        <w:rPr>
          <w:sz w:val="18"/>
          <w:szCs w:val="18"/>
        </w:rPr>
        <w:tab/>
      </w:r>
      <w:r w:rsidRPr="008F220A">
        <w:rPr>
          <w:sz w:val="18"/>
          <w:szCs w:val="18"/>
        </w:rPr>
        <w:tab/>
      </w:r>
      <w:r w:rsidRPr="008F220A">
        <w:rPr>
          <w:sz w:val="18"/>
          <w:szCs w:val="18"/>
        </w:rPr>
        <w:tab/>
        <w:t xml:space="preserve">      Kérelmező aláírása</w:t>
      </w:r>
    </w:p>
    <w:p w:rsidR="00B61897" w:rsidRPr="008F220A" w:rsidRDefault="00B61897" w:rsidP="00135380">
      <w:pPr>
        <w:pStyle w:val="NormlWeb"/>
        <w:ind w:firstLine="0"/>
        <w:rPr>
          <w:b/>
          <w:i/>
          <w:snapToGrid w:val="0"/>
          <w:sz w:val="18"/>
          <w:szCs w:val="18"/>
        </w:rPr>
      </w:pPr>
      <w:r w:rsidRPr="008F220A">
        <w:rPr>
          <w:i/>
          <w:sz w:val="18"/>
          <w:szCs w:val="18"/>
        </w:rPr>
        <w:t xml:space="preserve">Jelen kérelmet </w:t>
      </w:r>
      <w:r w:rsidRPr="008F220A">
        <w:rPr>
          <w:b/>
          <w:i/>
          <w:sz w:val="18"/>
          <w:szCs w:val="18"/>
        </w:rPr>
        <w:t>az elhunyt hozzátartozója</w:t>
      </w:r>
      <w:r w:rsidR="00135380">
        <w:rPr>
          <w:b/>
          <w:i/>
          <w:sz w:val="18"/>
          <w:szCs w:val="18"/>
        </w:rPr>
        <w:t xml:space="preserve"> </w:t>
      </w:r>
      <w:r w:rsidR="00135380" w:rsidRPr="00135380">
        <w:rPr>
          <w:i/>
          <w:sz w:val="18"/>
          <w:szCs w:val="18"/>
        </w:rPr>
        <w:t>(a házastárs, az egyeneságbeli rokon, az örökbefogadott, a mostoha- és a nevelt gyermek, az örökbefogadó-, a mostoha- és a nevelőszülő és a testvér, az élettárs, az egyeneságbeli rokon házastársa, a házastárs egyeneságbeli rokona és testvére, és a testvér házastársa)</w:t>
      </w:r>
      <w:r w:rsidRPr="008F220A">
        <w:rPr>
          <w:i/>
          <w:sz w:val="18"/>
          <w:szCs w:val="18"/>
        </w:rPr>
        <w:t xml:space="preserve"> </w:t>
      </w:r>
      <w:r w:rsidRPr="008F220A">
        <w:rPr>
          <w:b/>
          <w:i/>
          <w:sz w:val="18"/>
          <w:szCs w:val="18"/>
        </w:rPr>
        <w:t>t</w:t>
      </w:r>
      <w:r w:rsidRPr="008F220A">
        <w:rPr>
          <w:b/>
          <w:i/>
          <w:snapToGrid w:val="0"/>
          <w:sz w:val="18"/>
          <w:szCs w:val="18"/>
        </w:rPr>
        <w:t>erjesztheti elő.</w:t>
      </w:r>
    </w:p>
    <w:p w:rsidR="00135380" w:rsidRPr="008F220A" w:rsidRDefault="00B61897" w:rsidP="00B61897">
      <w:pPr>
        <w:jc w:val="both"/>
        <w:rPr>
          <w:i/>
          <w:snapToGrid w:val="0"/>
          <w:sz w:val="18"/>
          <w:szCs w:val="18"/>
        </w:rPr>
      </w:pPr>
      <w:r w:rsidRPr="008F220A">
        <w:rPr>
          <w:i/>
          <w:snapToGrid w:val="0"/>
          <w:sz w:val="18"/>
          <w:szCs w:val="18"/>
        </w:rPr>
        <w:t xml:space="preserve">A kérelemhez </w:t>
      </w:r>
      <w:r w:rsidRPr="008F220A">
        <w:rPr>
          <w:i/>
          <w:snapToGrid w:val="0"/>
          <w:sz w:val="18"/>
          <w:szCs w:val="18"/>
          <w:u w:val="single"/>
        </w:rPr>
        <w:t>mellékelni kell</w:t>
      </w:r>
      <w:r w:rsidRPr="008F220A">
        <w:rPr>
          <w:i/>
          <w:snapToGrid w:val="0"/>
          <w:sz w:val="18"/>
          <w:szCs w:val="18"/>
        </w:rPr>
        <w:t xml:space="preserve"> az elhunyt h</w:t>
      </w:r>
      <w:r w:rsidR="00401A8C">
        <w:rPr>
          <w:i/>
          <w:snapToGrid w:val="0"/>
          <w:sz w:val="18"/>
          <w:szCs w:val="18"/>
        </w:rPr>
        <w:t>alottvizsgálati bizonyítványát</w:t>
      </w:r>
      <w:r w:rsidRPr="008F220A">
        <w:rPr>
          <w:i/>
          <w:snapToGrid w:val="0"/>
          <w:sz w:val="18"/>
          <w:szCs w:val="1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6732"/>
      </w:tblGrid>
      <w:tr w:rsidR="008F220A" w:rsidRPr="008F220A" w:rsidTr="00EF2E5A">
        <w:trPr>
          <w:cantSplit/>
          <w:trHeight w:val="988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20A" w:rsidRPr="008F220A" w:rsidRDefault="008F220A" w:rsidP="00EF2E5A">
            <w:pPr>
              <w:rPr>
                <w:sz w:val="18"/>
                <w:szCs w:val="18"/>
              </w:rPr>
            </w:pPr>
            <w:r w:rsidRPr="008F220A">
              <w:rPr>
                <w:sz w:val="18"/>
                <w:szCs w:val="18"/>
              </w:rPr>
              <w:t>Engedélyezve</w:t>
            </w:r>
          </w:p>
          <w:p w:rsidR="008F220A" w:rsidRPr="008F220A" w:rsidRDefault="008F220A" w:rsidP="00EF2E5A">
            <w:pPr>
              <w:jc w:val="right"/>
              <w:rPr>
                <w:sz w:val="18"/>
                <w:szCs w:val="18"/>
              </w:rPr>
            </w:pPr>
          </w:p>
          <w:p w:rsidR="008F220A" w:rsidRPr="008F220A" w:rsidRDefault="008F220A" w:rsidP="0094109E">
            <w:pPr>
              <w:rPr>
                <w:sz w:val="18"/>
                <w:szCs w:val="18"/>
              </w:rPr>
            </w:pPr>
            <w:r w:rsidRPr="008F220A">
              <w:rPr>
                <w:sz w:val="18"/>
                <w:szCs w:val="18"/>
              </w:rPr>
              <w:t>Nem engedélyezve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220A" w:rsidRPr="008F220A" w:rsidRDefault="008F220A" w:rsidP="00EF2E5A">
            <w:pPr>
              <w:rPr>
                <w:sz w:val="18"/>
                <w:szCs w:val="18"/>
              </w:rPr>
            </w:pPr>
            <w:r w:rsidRPr="008F220A">
              <w:rPr>
                <w:sz w:val="18"/>
                <w:szCs w:val="18"/>
              </w:rPr>
              <w:t xml:space="preserve">      ………. év    …..……………….…… hónap   …………… nap</w:t>
            </w:r>
          </w:p>
        </w:tc>
      </w:tr>
    </w:tbl>
    <w:p w:rsidR="00404C8E" w:rsidRPr="00404C8E" w:rsidRDefault="008F220A" w:rsidP="0094109E">
      <w:pPr>
        <w:tabs>
          <w:tab w:val="center" w:pos="6804"/>
        </w:tabs>
        <w:spacing w:line="300" w:lineRule="exact"/>
        <w:rPr>
          <w:rFonts w:ascii="Arial" w:eastAsia="Calibri" w:hAnsi="Arial" w:cs="Arial"/>
          <w:b/>
          <w:sz w:val="18"/>
          <w:szCs w:val="18"/>
          <w:lang w:eastAsia="en-US"/>
        </w:rPr>
      </w:pPr>
      <w:r w:rsidRPr="008F220A">
        <w:rPr>
          <w:sz w:val="18"/>
          <w:szCs w:val="18"/>
        </w:rPr>
        <w:tab/>
      </w:r>
      <w:r w:rsidR="00DF0FB7">
        <w:rPr>
          <w:rFonts w:ascii="Arial" w:eastAsia="Calibri" w:hAnsi="Arial" w:cs="Arial"/>
          <w:b/>
          <w:sz w:val="18"/>
          <w:szCs w:val="18"/>
          <w:lang w:eastAsia="en-US"/>
        </w:rPr>
        <w:t>Dr. Tordai Istvánné Dr. Galantai Éva</w:t>
      </w:r>
      <w:r w:rsidR="00404C8E" w:rsidRPr="00404C8E">
        <w:rPr>
          <w:rFonts w:ascii="Arial" w:eastAsia="Calibri" w:hAnsi="Arial" w:cs="Arial"/>
          <w:b/>
          <w:sz w:val="18"/>
          <w:szCs w:val="18"/>
          <w:lang w:eastAsia="en-US"/>
        </w:rPr>
        <w:t xml:space="preserve"> hivatalvezető</w:t>
      </w:r>
    </w:p>
    <w:p w:rsidR="00404C8E" w:rsidRPr="00404C8E" w:rsidRDefault="00404C8E" w:rsidP="00404C8E">
      <w:pPr>
        <w:tabs>
          <w:tab w:val="center" w:pos="6804"/>
        </w:tabs>
        <w:spacing w:line="300" w:lineRule="exact"/>
        <w:rPr>
          <w:rFonts w:ascii="Arial" w:eastAsia="Calibri" w:hAnsi="Arial" w:cs="Arial"/>
          <w:sz w:val="18"/>
          <w:szCs w:val="18"/>
          <w:lang w:eastAsia="en-US"/>
        </w:rPr>
      </w:pPr>
      <w:r w:rsidRPr="00404C8E">
        <w:rPr>
          <w:rFonts w:ascii="Arial" w:eastAsia="Calibri" w:hAnsi="Arial" w:cs="Arial"/>
          <w:b/>
          <w:sz w:val="18"/>
          <w:szCs w:val="18"/>
          <w:lang w:eastAsia="en-US"/>
        </w:rPr>
        <w:tab/>
      </w:r>
      <w:r w:rsidRPr="00404C8E">
        <w:rPr>
          <w:rFonts w:ascii="Arial" w:eastAsia="Calibri" w:hAnsi="Arial" w:cs="Arial"/>
          <w:sz w:val="18"/>
          <w:szCs w:val="18"/>
          <w:lang w:eastAsia="en-US"/>
        </w:rPr>
        <w:t>nevében és megbízásából:</w:t>
      </w:r>
    </w:p>
    <w:p w:rsidR="00404C8E" w:rsidRPr="00404C8E" w:rsidRDefault="00404C8E" w:rsidP="00404C8E">
      <w:pPr>
        <w:tabs>
          <w:tab w:val="center" w:pos="6804"/>
        </w:tabs>
        <w:spacing w:line="300" w:lineRule="exact"/>
        <w:rPr>
          <w:rFonts w:ascii="Arial" w:eastAsia="Calibri" w:hAnsi="Arial" w:cs="Arial"/>
          <w:sz w:val="18"/>
          <w:szCs w:val="18"/>
          <w:lang w:eastAsia="en-US"/>
        </w:rPr>
      </w:pPr>
    </w:p>
    <w:p w:rsidR="00404C8E" w:rsidRPr="00404C8E" w:rsidRDefault="00675275" w:rsidP="00404C8E">
      <w:pPr>
        <w:tabs>
          <w:tab w:val="center" w:pos="6804"/>
        </w:tabs>
        <w:spacing w:line="300" w:lineRule="exact"/>
        <w:rPr>
          <w:rFonts w:ascii="Arial" w:eastAsia="Calibri" w:hAnsi="Arial" w:cs="Arial"/>
          <w:sz w:val="18"/>
          <w:szCs w:val="18"/>
          <w:lang w:eastAsia="en-US"/>
        </w:rPr>
      </w:pPr>
      <w:r>
        <w:rPr>
          <w:i/>
          <w:noProof/>
          <w:spacing w:val="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DA63B" wp14:editId="763F1CA4">
                <wp:simplePos x="0" y="0"/>
                <wp:positionH relativeFrom="margin">
                  <wp:posOffset>3897579</wp:posOffset>
                </wp:positionH>
                <wp:positionV relativeFrom="paragraph">
                  <wp:posOffset>171348</wp:posOffset>
                </wp:positionV>
                <wp:extent cx="1302106" cy="241402"/>
                <wp:effectExtent l="0" t="0" r="0" b="63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2414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5275" w:rsidRPr="00675275" w:rsidRDefault="00675275" w:rsidP="00675275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675275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dr. Erdei Krisztina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A63B" id="Szövegdoboz 3" o:spid="_x0000_s1027" type="#_x0000_t202" style="position:absolute;margin-left:306.9pt;margin-top:13.5pt;width:102.5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" fillcolor="white [3212]" stroked="f" strokeweight=".5pt">
                <v:textbox>
                  <w:txbxContent>
                    <w:p w:rsidR="00675275" w:rsidRPr="00675275" w:rsidRDefault="00675275" w:rsidP="00675275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675275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dr. Erdei Krisztina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4C8E" w:rsidRPr="00404C8E" w:rsidRDefault="00404C8E" w:rsidP="00404C8E">
      <w:pPr>
        <w:tabs>
          <w:tab w:val="center" w:pos="6804"/>
        </w:tabs>
        <w:spacing w:line="300" w:lineRule="exact"/>
        <w:rPr>
          <w:rFonts w:ascii="Arial" w:eastAsia="Calibri" w:hAnsi="Arial" w:cs="Arial"/>
          <w:b/>
          <w:sz w:val="18"/>
          <w:szCs w:val="18"/>
          <w:lang w:eastAsia="en-US"/>
        </w:rPr>
      </w:pPr>
      <w:r w:rsidRPr="00404C8E">
        <w:rPr>
          <w:rFonts w:ascii="Arial" w:eastAsia="Calibri" w:hAnsi="Arial" w:cs="Arial"/>
          <w:lang w:eastAsia="en-US"/>
        </w:rPr>
        <w:tab/>
        <w:t xml:space="preserve">       </w:t>
      </w:r>
      <w:r w:rsidRPr="00404C8E">
        <w:rPr>
          <w:rFonts w:ascii="Arial" w:eastAsia="Calibri" w:hAnsi="Arial" w:cs="Arial"/>
          <w:b/>
          <w:sz w:val="18"/>
          <w:szCs w:val="18"/>
          <w:lang w:eastAsia="en-US"/>
        </w:rPr>
        <w:t>dr. Vörös József</w:t>
      </w:r>
    </w:p>
    <w:p w:rsidR="00404C8E" w:rsidRPr="00404C8E" w:rsidRDefault="00404C8E" w:rsidP="00404C8E">
      <w:pPr>
        <w:tabs>
          <w:tab w:val="center" w:pos="6804"/>
        </w:tabs>
        <w:spacing w:line="300" w:lineRule="exact"/>
        <w:rPr>
          <w:rFonts w:ascii="Arial" w:eastAsia="Calibri" w:hAnsi="Arial" w:cs="Arial"/>
          <w:sz w:val="18"/>
          <w:szCs w:val="18"/>
          <w:lang w:eastAsia="en-US"/>
        </w:rPr>
      </w:pPr>
      <w:r w:rsidRPr="00404C8E">
        <w:rPr>
          <w:rFonts w:ascii="Arial" w:eastAsia="Calibri" w:hAnsi="Arial" w:cs="Arial"/>
          <w:b/>
          <w:lang w:eastAsia="en-US"/>
        </w:rPr>
        <w:tab/>
        <w:t xml:space="preserve">        </w:t>
      </w:r>
      <w:r w:rsidRPr="00404C8E">
        <w:rPr>
          <w:rFonts w:ascii="Arial" w:eastAsia="Calibri" w:hAnsi="Arial" w:cs="Arial"/>
          <w:sz w:val="18"/>
          <w:szCs w:val="18"/>
          <w:lang w:eastAsia="en-US"/>
        </w:rPr>
        <w:t>járási tisztifőorvos</w:t>
      </w:r>
    </w:p>
    <w:p w:rsidR="00135380" w:rsidRPr="00492A06" w:rsidRDefault="00404C8E" w:rsidP="0068781B">
      <w:pPr>
        <w:tabs>
          <w:tab w:val="center" w:pos="6804"/>
        </w:tabs>
        <w:spacing w:line="300" w:lineRule="exact"/>
        <w:rPr>
          <w:sz w:val="18"/>
          <w:szCs w:val="18"/>
        </w:rPr>
      </w:pPr>
      <w:r w:rsidRPr="00404C8E">
        <w:rPr>
          <w:rFonts w:ascii="Arial" w:eastAsia="Calibri" w:hAnsi="Arial" w:cs="Arial"/>
          <w:sz w:val="18"/>
          <w:szCs w:val="18"/>
          <w:lang w:eastAsia="en-US"/>
        </w:rPr>
        <w:tab/>
        <w:t xml:space="preserve">     osztályvezető </w:t>
      </w:r>
    </w:p>
    <w:sectPr w:rsidR="00135380" w:rsidRPr="00492A06" w:rsidSect="00404C8E">
      <w:headerReference w:type="default" r:id="rId8"/>
      <w:headerReference w:type="first" r:id="rId9"/>
      <w:footerReference w:type="first" r:id="rId10"/>
      <w:pgSz w:w="11906" w:h="16838" w:code="9"/>
      <w:pgMar w:top="1871" w:right="1304" w:bottom="1871" w:left="1304" w:header="0" w:footer="1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B4" w:rsidRDefault="00237CB4">
      <w:r>
        <w:separator/>
      </w:r>
    </w:p>
  </w:endnote>
  <w:endnote w:type="continuationSeparator" w:id="0">
    <w:p w:rsidR="00237CB4" w:rsidRDefault="0023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B" w:csb1="00000000"/>
  </w:font>
  <w:font w:name="H-HelveticaThi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380" w:rsidRDefault="00135380" w:rsidP="00404C8E">
    <w:pPr>
      <w:shd w:val="clear" w:color="auto" w:fill="FFFFFF"/>
      <w:spacing w:after="20"/>
      <w:jc w:val="both"/>
      <w:rPr>
        <w:rFonts w:ascii="Times" w:hAnsi="Times" w:cs="Times"/>
      </w:rPr>
    </w:pPr>
    <w:r>
      <w:rPr>
        <w:rFonts w:ascii="Times" w:hAnsi="Times" w:cs="Times"/>
      </w:rPr>
      <w:t xml:space="preserve">* A kórbonctani vizsgálat elvégzésétől el lehet tekinteni, ha az elhunyt még életében vagy hozzátartozója a halált követően írásban kérte a kórbonctani vizsgálat mellőzését. </w:t>
    </w:r>
  </w:p>
  <w:p w:rsidR="00404C8E" w:rsidRPr="00404C8E" w:rsidRDefault="00404C8E" w:rsidP="00404C8E">
    <w:pPr>
      <w:jc w:val="center"/>
      <w:rPr>
        <w:rFonts w:ascii="H-HelveticaThin" w:hAnsi="H-HelveticaThin" w:cs="H-HelveticaThin"/>
        <w:sz w:val="16"/>
        <w:szCs w:val="16"/>
      </w:rPr>
    </w:pPr>
    <w:r w:rsidRPr="00404C8E">
      <w:rPr>
        <w:rFonts w:ascii="H-HelveticaThin" w:hAnsi="H-HelveticaThin" w:cs="H-HelveticaThin"/>
        <w:sz w:val="16"/>
        <w:szCs w:val="16"/>
      </w:rPr>
      <w:t>Népegészségügyi Osztály</w:t>
    </w:r>
  </w:p>
  <w:p w:rsidR="00404C8E" w:rsidRPr="00404C8E" w:rsidRDefault="00404C8E" w:rsidP="00404C8E">
    <w:pPr>
      <w:jc w:val="center"/>
      <w:rPr>
        <w:rFonts w:ascii="H-HelveticaThin" w:hAnsi="H-HelveticaThin" w:cs="H-HelveticaThin"/>
        <w:sz w:val="16"/>
        <w:szCs w:val="16"/>
      </w:rPr>
    </w:pPr>
    <w:r w:rsidRPr="00404C8E">
      <w:rPr>
        <w:rFonts w:ascii="H-HelveticaThin" w:hAnsi="H-HelveticaThin" w:cs="H-HelveticaThin"/>
        <w:sz w:val="16"/>
        <w:szCs w:val="16"/>
      </w:rPr>
      <w:t>2100 Gödöllő, Ady Endre stny. 56</w:t>
    </w:r>
    <w:r w:rsidRPr="00404C8E">
      <w:rPr>
        <w:noProof/>
        <w:color w:val="000000"/>
        <w:spacing w:val="2"/>
        <w:sz w:val="16"/>
        <w:szCs w:val="16"/>
      </w:rPr>
      <w:t>. – 2100 Gödöllő Pf.:26</w:t>
    </w:r>
    <w:r w:rsidRPr="00404C8E">
      <w:rPr>
        <w:rFonts w:ascii="H-HelveticaThin" w:hAnsi="H-HelveticaThin" w:cs="H-HelveticaThin"/>
        <w:sz w:val="16"/>
        <w:szCs w:val="16"/>
      </w:rPr>
      <w:t>.</w:t>
    </w:r>
  </w:p>
  <w:p w:rsidR="00404C8E" w:rsidRPr="00404C8E" w:rsidRDefault="00404C8E" w:rsidP="00404C8E">
    <w:pPr>
      <w:jc w:val="center"/>
      <w:rPr>
        <w:rFonts w:ascii="H-HelveticaThin" w:hAnsi="H-HelveticaThin" w:cs="H-HelveticaThin"/>
        <w:sz w:val="16"/>
        <w:szCs w:val="16"/>
      </w:rPr>
    </w:pPr>
    <w:r w:rsidRPr="00404C8E">
      <w:rPr>
        <w:rFonts w:ascii="H-HelveticaThin" w:hAnsi="H-HelveticaThin" w:cs="H-HelveticaThin"/>
        <w:sz w:val="16"/>
        <w:szCs w:val="16"/>
      </w:rPr>
      <w:t xml:space="preserve">Telefon: (28) </w:t>
    </w:r>
    <w:r w:rsidRPr="00404C8E">
      <w:rPr>
        <w:sz w:val="16"/>
        <w:szCs w:val="16"/>
      </w:rPr>
      <w:t xml:space="preserve">416 363 </w:t>
    </w:r>
    <w:r w:rsidRPr="00404C8E">
      <w:rPr>
        <w:rFonts w:ascii="H-HelveticaThin" w:hAnsi="H-HelveticaThin" w:cs="H-HelveticaThin"/>
        <w:sz w:val="16"/>
        <w:szCs w:val="16"/>
      </w:rPr>
      <w:t xml:space="preserve">Fax: (28) </w:t>
    </w:r>
    <w:r w:rsidRPr="00404C8E">
      <w:rPr>
        <w:sz w:val="16"/>
        <w:szCs w:val="16"/>
      </w:rPr>
      <w:t>420 568</w:t>
    </w:r>
  </w:p>
  <w:p w:rsidR="00404C8E" w:rsidRDefault="00404C8E" w:rsidP="00404C8E">
    <w:pPr>
      <w:jc w:val="center"/>
      <w:rPr>
        <w:rFonts w:ascii="H-HelveticaThin" w:hAnsi="H-HelveticaThin" w:cs="H-HelveticaThin"/>
        <w:sz w:val="16"/>
        <w:szCs w:val="16"/>
      </w:rPr>
    </w:pPr>
    <w:r w:rsidRPr="00404C8E">
      <w:rPr>
        <w:rFonts w:ascii="H-HelveticaThin" w:hAnsi="H-HelveticaThin" w:cs="H-HelveticaThin"/>
        <w:sz w:val="16"/>
        <w:szCs w:val="16"/>
      </w:rPr>
      <w:t xml:space="preserve">E-mail: </w:t>
    </w:r>
    <w:hyperlink r:id="rId1" w:history="1">
      <w:r w:rsidR="00527DBD" w:rsidRPr="005F20F8">
        <w:rPr>
          <w:rStyle w:val="Hiperhivatkozs"/>
          <w:rFonts w:ascii="H-HelveticaThin" w:hAnsi="H-HelveticaThin" w:cs="H-HelveticaThin"/>
          <w:sz w:val="16"/>
          <w:szCs w:val="16"/>
        </w:rPr>
        <w:t>godollo.nepegeszsegugy@pest.gov.hu</w:t>
      </w:r>
    </w:hyperlink>
    <w:r w:rsidRPr="00404C8E">
      <w:rPr>
        <w:rStyle w:val="Hiperhivatkozs"/>
        <w:rFonts w:ascii="H-HelveticaThin" w:hAnsi="H-HelveticaThin" w:cs="H-HelveticaThin"/>
        <w:sz w:val="16"/>
        <w:szCs w:val="16"/>
      </w:rPr>
      <w:t xml:space="preserve"> </w:t>
    </w:r>
    <w:r w:rsidRPr="00404C8E">
      <w:rPr>
        <w:rFonts w:ascii="H-HelveticaThin" w:hAnsi="H-HelveticaThin" w:cs="H-HelveticaThin"/>
        <w:sz w:val="16"/>
        <w:szCs w:val="16"/>
      </w:rPr>
      <w:t xml:space="preserve">  Web: </w:t>
    </w:r>
    <w:hyperlink r:id="rId2" w:history="1">
      <w:r w:rsidR="0094109E" w:rsidRPr="00EF65C7">
        <w:rPr>
          <w:rStyle w:val="Hiperhivatkozs"/>
          <w:rFonts w:ascii="H-HelveticaThin" w:hAnsi="H-HelveticaThin" w:cs="H-HelveticaThin"/>
          <w:sz w:val="16"/>
          <w:szCs w:val="16"/>
        </w:rPr>
        <w:t>http://www.kormanyhivatal.hu/hu/pest</w:t>
      </w:r>
    </w:hyperlink>
  </w:p>
  <w:p w:rsidR="0094109E" w:rsidRDefault="0094109E" w:rsidP="00404C8E">
    <w:pPr>
      <w:jc w:val="center"/>
      <w:rPr>
        <w:rFonts w:ascii="H-HelveticaThin" w:hAnsi="H-HelveticaThin" w:cs="H-HelveticaThi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B4" w:rsidRDefault="00237CB4">
      <w:r>
        <w:separator/>
      </w:r>
    </w:p>
  </w:footnote>
  <w:footnote w:type="continuationSeparator" w:id="0">
    <w:p w:rsidR="00237CB4" w:rsidRDefault="00237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06B" w:rsidRPr="00492A06" w:rsidRDefault="0064106B" w:rsidP="00492A0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tblpXSpec="center" w:tblpY="398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3" w:type="dxa"/>
        <w:right w:w="113" w:type="dxa"/>
      </w:tblCellMar>
      <w:tblLook w:val="01E0" w:firstRow="1" w:lastRow="1" w:firstColumn="1" w:lastColumn="1" w:noHBand="0" w:noVBand="0"/>
    </w:tblPr>
    <w:tblGrid>
      <w:gridCol w:w="5369"/>
      <w:gridCol w:w="3929"/>
    </w:tblGrid>
    <w:tr w:rsidR="0064106B" w:rsidRPr="00D21917" w:rsidTr="008F220A">
      <w:trPr>
        <w:trHeight w:val="2098"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4106B" w:rsidRPr="00D21917" w:rsidRDefault="0085224E" w:rsidP="00D21917">
          <w:pPr>
            <w:jc w:val="center"/>
            <w:rPr>
              <w:rFonts w:ascii="Trajan Pro" w:hAnsi="Trajan Pro"/>
              <w:smallCaps/>
              <w:sz w:val="30"/>
            </w:rPr>
          </w:pPr>
          <w:r w:rsidRPr="00E64ECB">
            <w:rPr>
              <w:rFonts w:ascii="Trajan Pro" w:hAnsi="Trajan Pro"/>
              <w:smallCaps/>
              <w:noProof/>
              <w:sz w:val="30"/>
            </w:rPr>
            <w:drawing>
              <wp:inline distT="0" distB="0" distL="0" distR="0">
                <wp:extent cx="438150" cy="914400"/>
                <wp:effectExtent l="0" t="0" r="0" b="0"/>
                <wp:docPr id="1" name="Kép 2" descr="címerrajz c változat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2" descr="címerrajz c változat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4106B" w:rsidRPr="00D21917" w:rsidRDefault="0064106B" w:rsidP="00D21917">
          <w:pPr>
            <w:spacing w:before="40"/>
            <w:jc w:val="center"/>
            <w:rPr>
              <w:rFonts w:ascii="Trajan Pro" w:hAnsi="Trajan Pro"/>
              <w:smallCaps/>
              <w:sz w:val="30"/>
            </w:rPr>
          </w:pPr>
          <w:r w:rsidRPr="00D21917">
            <w:rPr>
              <w:rFonts w:ascii="Trajan Pro" w:hAnsi="Trajan Pro"/>
              <w:smallCaps/>
              <w:sz w:val="30"/>
            </w:rPr>
            <w:t>Pest Megyei</w:t>
          </w:r>
        </w:p>
        <w:p w:rsidR="0064106B" w:rsidRPr="00CB364F" w:rsidRDefault="0064106B" w:rsidP="00D21917">
          <w:pPr>
            <w:pStyle w:val="lfej"/>
            <w:spacing w:line="280" w:lineRule="exact"/>
            <w:jc w:val="center"/>
            <w:rPr>
              <w:rFonts w:ascii="Trajan Pro" w:hAnsi="Trajan Pro"/>
              <w:sz w:val="20"/>
              <w:szCs w:val="20"/>
            </w:rPr>
          </w:pPr>
          <w:r w:rsidRPr="00CB364F">
            <w:rPr>
              <w:rFonts w:ascii="Trajan Pro" w:hAnsi="Trajan Pro"/>
              <w:smallCaps/>
              <w:sz w:val="30"/>
              <w:szCs w:val="20"/>
            </w:rPr>
            <w:t>Kormányhivatal</w:t>
          </w:r>
        </w:p>
      </w:tc>
    </w:tr>
    <w:tr w:rsidR="0064106B" w:rsidRPr="00D21917" w:rsidTr="008F220A">
      <w:trPr>
        <w:trHeight w:val="20"/>
      </w:trPr>
      <w:tc>
        <w:tcPr>
          <w:tcW w:w="5000" w:type="pct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02984" w:rsidRPr="00CB364F" w:rsidRDefault="00135380" w:rsidP="00463EA5">
          <w:pPr>
            <w:pStyle w:val="lfej"/>
            <w:jc w:val="center"/>
            <w:rPr>
              <w:rFonts w:ascii="Trajan Pro" w:hAnsi="Trajan Pro"/>
              <w:smallCaps/>
              <w:sz w:val="22"/>
              <w:szCs w:val="20"/>
            </w:rPr>
          </w:pPr>
          <w:r>
            <w:rPr>
              <w:rFonts w:ascii="Trajan Pro" w:hAnsi="Trajan Pro"/>
              <w:smallCaps/>
              <w:sz w:val="22"/>
              <w:szCs w:val="20"/>
            </w:rPr>
            <w:t>Gödöllői</w:t>
          </w:r>
          <w:r w:rsidR="0064106B">
            <w:rPr>
              <w:rFonts w:ascii="Trajan Pro" w:hAnsi="Trajan Pro"/>
              <w:smallCaps/>
              <w:sz w:val="22"/>
              <w:szCs w:val="20"/>
            </w:rPr>
            <w:t xml:space="preserve"> Járási Hivatal</w:t>
          </w:r>
          <w:r w:rsidR="00463EA5">
            <w:rPr>
              <w:rFonts w:ascii="Trajan Pro" w:hAnsi="Trajan Pro"/>
              <w:smallCaps/>
              <w:sz w:val="22"/>
              <w:szCs w:val="20"/>
            </w:rPr>
            <w:t>a</w:t>
          </w:r>
        </w:p>
      </w:tc>
    </w:tr>
    <w:tr w:rsidR="0064106B" w:rsidRPr="00D21917" w:rsidTr="00404C8E">
      <w:trPr>
        <w:trHeight w:val="167"/>
      </w:trPr>
      <w:tc>
        <w:tcPr>
          <w:tcW w:w="2887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4106B" w:rsidRPr="00CB364F" w:rsidRDefault="0064106B" w:rsidP="00737B2B">
          <w:pPr>
            <w:spacing w:line="300" w:lineRule="exact"/>
            <w:rPr>
              <w:rFonts w:ascii="Trajan Pro" w:hAnsi="Trajan Pro"/>
            </w:rPr>
          </w:pPr>
        </w:p>
      </w:tc>
      <w:tc>
        <w:tcPr>
          <w:tcW w:w="2113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4106B" w:rsidRPr="00737B2B" w:rsidRDefault="0064106B" w:rsidP="00737B2B">
          <w:pPr>
            <w:spacing w:line="300" w:lineRule="exact"/>
            <w:rPr>
              <w:rFonts w:ascii="Arial" w:hAnsi="Arial" w:cs="Arial"/>
            </w:rPr>
          </w:pPr>
        </w:p>
      </w:tc>
    </w:tr>
  </w:tbl>
  <w:p w:rsidR="0064106B" w:rsidRPr="00572982" w:rsidRDefault="0064106B" w:rsidP="002400E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A43C59"/>
    <w:multiLevelType w:val="hybridMultilevel"/>
    <w:tmpl w:val="3D5C4670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90D7FE">
      <w:start w:val="1"/>
      <w:numFmt w:val="bullet"/>
      <w:lvlText w:val=""/>
      <w:lvlJc w:val="left"/>
      <w:pPr>
        <w:tabs>
          <w:tab w:val="num" w:pos="2160"/>
        </w:tabs>
        <w:ind w:left="2443" w:hanging="283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636"/>
    <w:multiLevelType w:val="hybridMultilevel"/>
    <w:tmpl w:val="7C844EB2"/>
    <w:lvl w:ilvl="0" w:tplc="81B0CBC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D1AA3"/>
    <w:multiLevelType w:val="hybridMultilevel"/>
    <w:tmpl w:val="C048065C"/>
    <w:lvl w:ilvl="0" w:tplc="ED461B4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E2C5E"/>
    <w:multiLevelType w:val="hybridMultilevel"/>
    <w:tmpl w:val="9286A9B8"/>
    <w:lvl w:ilvl="0" w:tplc="E76CBD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2B005038"/>
    <w:multiLevelType w:val="multilevel"/>
    <w:tmpl w:val="662AEAA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none"/>
      <w:lvlText w:val="2-22.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9216624"/>
    <w:multiLevelType w:val="hybridMultilevel"/>
    <w:tmpl w:val="CBC85D02"/>
    <w:lvl w:ilvl="0" w:tplc="F7E228F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DB8"/>
    <w:multiLevelType w:val="hybridMultilevel"/>
    <w:tmpl w:val="92CE5596"/>
    <w:lvl w:ilvl="0" w:tplc="38740462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Garamond" w:eastAsia="Times New Roman" w:hAnsi="Garamond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83301FF"/>
    <w:multiLevelType w:val="hybridMultilevel"/>
    <w:tmpl w:val="8F982FC0"/>
    <w:lvl w:ilvl="0" w:tplc="A1084D94">
      <w:start w:val="23"/>
      <w:numFmt w:val="decimal"/>
      <w:lvlText w:val="%1."/>
      <w:lvlJc w:val="left"/>
      <w:pPr>
        <w:tabs>
          <w:tab w:val="num" w:pos="1211"/>
        </w:tabs>
        <w:ind w:left="1211" w:hanging="1211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E15E4B"/>
    <w:multiLevelType w:val="hybridMultilevel"/>
    <w:tmpl w:val="46BE4310"/>
    <w:lvl w:ilvl="0" w:tplc="040E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695404A7"/>
    <w:multiLevelType w:val="hybridMultilevel"/>
    <w:tmpl w:val="4E7663CC"/>
    <w:lvl w:ilvl="0" w:tplc="ED461B4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81D61"/>
    <w:multiLevelType w:val="hybridMultilevel"/>
    <w:tmpl w:val="A042800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8A2E79"/>
    <w:multiLevelType w:val="hybridMultilevel"/>
    <w:tmpl w:val="F1F4D28A"/>
    <w:lvl w:ilvl="0" w:tplc="CDF83E50">
      <w:numFmt w:val="bullet"/>
      <w:lvlText w:val=""/>
      <w:lvlJc w:val="left"/>
      <w:pPr>
        <w:ind w:left="540" w:hanging="360"/>
      </w:pPr>
      <w:rPr>
        <w:rFonts w:ascii="Symbol" w:eastAsia="Times New Roman" w:hAnsi="Symbol" w:cs="Times" w:hint="default"/>
      </w:rPr>
    </w:lvl>
    <w:lvl w:ilvl="1" w:tplc="040E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3"/>
  </w:num>
  <w:num w:numId="5">
    <w:abstractNumId w:val="10"/>
  </w:num>
  <w:num w:numId="6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4F"/>
    <w:rsid w:val="00003B2A"/>
    <w:rsid w:val="000077B2"/>
    <w:rsid w:val="00041B4F"/>
    <w:rsid w:val="000459BB"/>
    <w:rsid w:val="00046A83"/>
    <w:rsid w:val="00047E2E"/>
    <w:rsid w:val="0005341A"/>
    <w:rsid w:val="00064E7D"/>
    <w:rsid w:val="000832F7"/>
    <w:rsid w:val="000B0DDC"/>
    <w:rsid w:val="000B5903"/>
    <w:rsid w:val="000D2A21"/>
    <w:rsid w:val="000D3C0B"/>
    <w:rsid w:val="000D40B8"/>
    <w:rsid w:val="000E1C91"/>
    <w:rsid w:val="000E4B12"/>
    <w:rsid w:val="001305A8"/>
    <w:rsid w:val="00135380"/>
    <w:rsid w:val="001400AB"/>
    <w:rsid w:val="00143AB8"/>
    <w:rsid w:val="00156CD2"/>
    <w:rsid w:val="00161AE7"/>
    <w:rsid w:val="00170865"/>
    <w:rsid w:val="001A07E1"/>
    <w:rsid w:val="001B4B62"/>
    <w:rsid w:val="001D5EF8"/>
    <w:rsid w:val="001E69C0"/>
    <w:rsid w:val="001F0B1C"/>
    <w:rsid w:val="00204945"/>
    <w:rsid w:val="00214A81"/>
    <w:rsid w:val="00237CB4"/>
    <w:rsid w:val="002400E6"/>
    <w:rsid w:val="00243512"/>
    <w:rsid w:val="002704DA"/>
    <w:rsid w:val="00274075"/>
    <w:rsid w:val="00286433"/>
    <w:rsid w:val="00290CC4"/>
    <w:rsid w:val="002A1EB1"/>
    <w:rsid w:val="002B2FD8"/>
    <w:rsid w:val="002C22AF"/>
    <w:rsid w:val="002E30CD"/>
    <w:rsid w:val="002F52AA"/>
    <w:rsid w:val="00300167"/>
    <w:rsid w:val="00315673"/>
    <w:rsid w:val="00337734"/>
    <w:rsid w:val="003500AC"/>
    <w:rsid w:val="00360B27"/>
    <w:rsid w:val="00386A21"/>
    <w:rsid w:val="00386C48"/>
    <w:rsid w:val="003970F3"/>
    <w:rsid w:val="003C7BEC"/>
    <w:rsid w:val="003E2399"/>
    <w:rsid w:val="00401A8C"/>
    <w:rsid w:val="00404C8E"/>
    <w:rsid w:val="00411D41"/>
    <w:rsid w:val="00416F97"/>
    <w:rsid w:val="00420173"/>
    <w:rsid w:val="00426E7F"/>
    <w:rsid w:val="00427A46"/>
    <w:rsid w:val="004321C8"/>
    <w:rsid w:val="00445F87"/>
    <w:rsid w:val="00457C00"/>
    <w:rsid w:val="00463EA5"/>
    <w:rsid w:val="00484416"/>
    <w:rsid w:val="00492A06"/>
    <w:rsid w:val="004A1620"/>
    <w:rsid w:val="004B031E"/>
    <w:rsid w:val="004E499C"/>
    <w:rsid w:val="004F125B"/>
    <w:rsid w:val="00511052"/>
    <w:rsid w:val="0052340E"/>
    <w:rsid w:val="00527DBD"/>
    <w:rsid w:val="005508A7"/>
    <w:rsid w:val="005524D4"/>
    <w:rsid w:val="00572982"/>
    <w:rsid w:val="00593F25"/>
    <w:rsid w:val="00597BCC"/>
    <w:rsid w:val="005A028C"/>
    <w:rsid w:val="005B045E"/>
    <w:rsid w:val="005D3586"/>
    <w:rsid w:val="005F32B5"/>
    <w:rsid w:val="005F6EFE"/>
    <w:rsid w:val="00605253"/>
    <w:rsid w:val="00611C3B"/>
    <w:rsid w:val="00613ADD"/>
    <w:rsid w:val="00635AE5"/>
    <w:rsid w:val="0064106B"/>
    <w:rsid w:val="00675275"/>
    <w:rsid w:val="00677147"/>
    <w:rsid w:val="0068781B"/>
    <w:rsid w:val="006A466C"/>
    <w:rsid w:val="006A4F14"/>
    <w:rsid w:val="006C29C6"/>
    <w:rsid w:val="006D23BB"/>
    <w:rsid w:val="006F2FD4"/>
    <w:rsid w:val="006F7E8D"/>
    <w:rsid w:val="00716C70"/>
    <w:rsid w:val="007276A2"/>
    <w:rsid w:val="00737B2B"/>
    <w:rsid w:val="00745588"/>
    <w:rsid w:val="00767D89"/>
    <w:rsid w:val="007B16B1"/>
    <w:rsid w:val="007C752D"/>
    <w:rsid w:val="007D38DF"/>
    <w:rsid w:val="007E1574"/>
    <w:rsid w:val="007F54AB"/>
    <w:rsid w:val="00816437"/>
    <w:rsid w:val="00827F30"/>
    <w:rsid w:val="008424B0"/>
    <w:rsid w:val="00844463"/>
    <w:rsid w:val="0085224E"/>
    <w:rsid w:val="00861725"/>
    <w:rsid w:val="00891273"/>
    <w:rsid w:val="00892FF8"/>
    <w:rsid w:val="008B5EF0"/>
    <w:rsid w:val="008D3F28"/>
    <w:rsid w:val="008D5979"/>
    <w:rsid w:val="008D7F0B"/>
    <w:rsid w:val="008F220A"/>
    <w:rsid w:val="009138F2"/>
    <w:rsid w:val="00915573"/>
    <w:rsid w:val="00932654"/>
    <w:rsid w:val="009401FB"/>
    <w:rsid w:val="0094109E"/>
    <w:rsid w:val="009675BD"/>
    <w:rsid w:val="009A2BEA"/>
    <w:rsid w:val="009B3289"/>
    <w:rsid w:val="009E545A"/>
    <w:rsid w:val="009F0691"/>
    <w:rsid w:val="00A01554"/>
    <w:rsid w:val="00A02984"/>
    <w:rsid w:val="00A053BD"/>
    <w:rsid w:val="00A2550C"/>
    <w:rsid w:val="00A30919"/>
    <w:rsid w:val="00A40272"/>
    <w:rsid w:val="00A958A8"/>
    <w:rsid w:val="00A95C2F"/>
    <w:rsid w:val="00AD58F9"/>
    <w:rsid w:val="00AE4698"/>
    <w:rsid w:val="00B13989"/>
    <w:rsid w:val="00B3524C"/>
    <w:rsid w:val="00B37FDF"/>
    <w:rsid w:val="00B54146"/>
    <w:rsid w:val="00B61897"/>
    <w:rsid w:val="00B76D0D"/>
    <w:rsid w:val="00B8169F"/>
    <w:rsid w:val="00B96597"/>
    <w:rsid w:val="00B96B10"/>
    <w:rsid w:val="00B975E9"/>
    <w:rsid w:val="00BB6B35"/>
    <w:rsid w:val="00BC4716"/>
    <w:rsid w:val="00BC774E"/>
    <w:rsid w:val="00BF1BBB"/>
    <w:rsid w:val="00C054F0"/>
    <w:rsid w:val="00C15444"/>
    <w:rsid w:val="00C17CF2"/>
    <w:rsid w:val="00C17D0D"/>
    <w:rsid w:val="00C20CB5"/>
    <w:rsid w:val="00C25387"/>
    <w:rsid w:val="00C52A99"/>
    <w:rsid w:val="00C57EAF"/>
    <w:rsid w:val="00C71842"/>
    <w:rsid w:val="00C850F4"/>
    <w:rsid w:val="00C852C0"/>
    <w:rsid w:val="00C91ADB"/>
    <w:rsid w:val="00CB364F"/>
    <w:rsid w:val="00CD1003"/>
    <w:rsid w:val="00CE4625"/>
    <w:rsid w:val="00CE56E6"/>
    <w:rsid w:val="00D01143"/>
    <w:rsid w:val="00D14550"/>
    <w:rsid w:val="00D16592"/>
    <w:rsid w:val="00D17ED8"/>
    <w:rsid w:val="00D20C8A"/>
    <w:rsid w:val="00D21917"/>
    <w:rsid w:val="00D50C18"/>
    <w:rsid w:val="00D77859"/>
    <w:rsid w:val="00DA100E"/>
    <w:rsid w:val="00DA78F9"/>
    <w:rsid w:val="00DB24E0"/>
    <w:rsid w:val="00DC7EE5"/>
    <w:rsid w:val="00DF0FB7"/>
    <w:rsid w:val="00E01701"/>
    <w:rsid w:val="00E2025B"/>
    <w:rsid w:val="00E21744"/>
    <w:rsid w:val="00E25340"/>
    <w:rsid w:val="00E3448D"/>
    <w:rsid w:val="00E532F2"/>
    <w:rsid w:val="00E64ECB"/>
    <w:rsid w:val="00E6679D"/>
    <w:rsid w:val="00EA5D84"/>
    <w:rsid w:val="00EB2878"/>
    <w:rsid w:val="00EC7654"/>
    <w:rsid w:val="00EE3F65"/>
    <w:rsid w:val="00EF22B3"/>
    <w:rsid w:val="00EF2E5A"/>
    <w:rsid w:val="00EF47EA"/>
    <w:rsid w:val="00EF7606"/>
    <w:rsid w:val="00F034DA"/>
    <w:rsid w:val="00F105DF"/>
    <w:rsid w:val="00F10FFB"/>
    <w:rsid w:val="00F1300B"/>
    <w:rsid w:val="00F211C6"/>
    <w:rsid w:val="00F45D1A"/>
    <w:rsid w:val="00F66FE4"/>
    <w:rsid w:val="00F71BA2"/>
    <w:rsid w:val="00F91757"/>
    <w:rsid w:val="00FA0244"/>
    <w:rsid w:val="00FB3427"/>
    <w:rsid w:val="00FC4494"/>
    <w:rsid w:val="00FE16C5"/>
    <w:rsid w:val="00FF6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D5D3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F52AA"/>
  </w:style>
  <w:style w:type="paragraph" w:styleId="Cmsor1">
    <w:name w:val="heading 1"/>
    <w:basedOn w:val="Norml"/>
    <w:next w:val="Norml"/>
    <w:qFormat/>
    <w:rsid w:val="000B0DDC"/>
    <w:pPr>
      <w:keepNext/>
      <w:jc w:val="center"/>
      <w:outlineLvl w:val="0"/>
    </w:pPr>
    <w:rPr>
      <w:rFonts w:ascii="Bookman Old Style" w:hAnsi="Bookman Old Style"/>
      <w:b/>
      <w:i/>
      <w:sz w:val="26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B6189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aliases w:val="Char Char Char"/>
    <w:basedOn w:val="Norml"/>
    <w:link w:val="lfejChar"/>
    <w:uiPriority w:val="99"/>
    <w:rsid w:val="00C17CF2"/>
    <w:pPr>
      <w:tabs>
        <w:tab w:val="center" w:pos="4536"/>
        <w:tab w:val="right" w:pos="9072"/>
      </w:tabs>
    </w:pPr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C17CF2"/>
    <w:pPr>
      <w:tabs>
        <w:tab w:val="center" w:pos="4536"/>
        <w:tab w:val="right" w:pos="9072"/>
      </w:tabs>
    </w:pPr>
  </w:style>
  <w:style w:type="character" w:styleId="Hiperhivatkozs">
    <w:name w:val="Hyperlink"/>
    <w:rsid w:val="00A95C2F"/>
    <w:rPr>
      <w:color w:val="0000FF"/>
      <w:u w:val="single"/>
    </w:rPr>
  </w:style>
  <w:style w:type="character" w:styleId="Oldalszm">
    <w:name w:val="page number"/>
    <w:basedOn w:val="Bekezdsalapbettpusa"/>
    <w:rsid w:val="00A95C2F"/>
  </w:style>
  <w:style w:type="paragraph" w:styleId="Buborkszveg">
    <w:name w:val="Balloon Text"/>
    <w:basedOn w:val="Norml"/>
    <w:semiHidden/>
    <w:rsid w:val="00A95C2F"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rsid w:val="000B0DDC"/>
    <w:pPr>
      <w:jc w:val="both"/>
    </w:pPr>
    <w:rPr>
      <w:sz w:val="22"/>
    </w:rPr>
  </w:style>
  <w:style w:type="character" w:customStyle="1" w:styleId="lfejChar">
    <w:name w:val="Élőfej Char"/>
    <w:aliases w:val="Char Char Char Char"/>
    <w:link w:val="lfej"/>
    <w:uiPriority w:val="99"/>
    <w:rsid w:val="000B0DDC"/>
    <w:rPr>
      <w:sz w:val="24"/>
      <w:szCs w:val="24"/>
      <w:lang w:val="hu-HU" w:eastAsia="hu-HU" w:bidi="ar-SA"/>
    </w:rPr>
  </w:style>
  <w:style w:type="character" w:customStyle="1" w:styleId="FontStyle19">
    <w:name w:val="Font Style19"/>
    <w:rsid w:val="000B0DDC"/>
    <w:rPr>
      <w:rFonts w:ascii="Garamond" w:hAnsi="Garamond" w:cs="Garamond"/>
      <w:b/>
      <w:bCs/>
      <w:sz w:val="22"/>
      <w:szCs w:val="22"/>
    </w:rPr>
  </w:style>
  <w:style w:type="paragraph" w:customStyle="1" w:styleId="Style4">
    <w:name w:val="Style4"/>
    <w:basedOn w:val="Norml"/>
    <w:rsid w:val="000B0DDC"/>
    <w:pPr>
      <w:widowControl w:val="0"/>
      <w:autoSpaceDE w:val="0"/>
      <w:autoSpaceDN w:val="0"/>
      <w:adjustRightInd w:val="0"/>
      <w:spacing w:line="245" w:lineRule="exact"/>
      <w:jc w:val="both"/>
    </w:pPr>
    <w:rPr>
      <w:rFonts w:ascii="Garamond" w:hAnsi="Garamond"/>
      <w:sz w:val="24"/>
      <w:szCs w:val="24"/>
    </w:rPr>
  </w:style>
  <w:style w:type="table" w:styleId="Rcsostblzat">
    <w:name w:val="Table Grid"/>
    <w:basedOn w:val="Normltblzat"/>
    <w:rsid w:val="00C2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qFormat/>
    <w:rsid w:val="00EE3F65"/>
    <w:rPr>
      <w:sz w:val="24"/>
      <w:szCs w:val="24"/>
    </w:rPr>
  </w:style>
  <w:style w:type="paragraph" w:styleId="Szvegtrzs2">
    <w:name w:val="Body Text 2"/>
    <w:basedOn w:val="Norml"/>
    <w:rsid w:val="00EE3F65"/>
    <w:pPr>
      <w:spacing w:after="120" w:line="480" w:lineRule="auto"/>
    </w:pPr>
  </w:style>
  <w:style w:type="character" w:customStyle="1" w:styleId="FontStyle47">
    <w:name w:val="Font Style47"/>
    <w:rsid w:val="00EE3F6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6">
    <w:name w:val="Font Style56"/>
    <w:rsid w:val="00EE3F65"/>
    <w:rPr>
      <w:rFonts w:ascii="Times New Roman" w:hAnsi="Times New Roman" w:cs="Times New Roman"/>
      <w:sz w:val="22"/>
      <w:szCs w:val="22"/>
    </w:rPr>
  </w:style>
  <w:style w:type="character" w:customStyle="1" w:styleId="FontStyle49">
    <w:name w:val="Font Style49"/>
    <w:rsid w:val="00EE3F65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7">
    <w:name w:val="Font Style57"/>
    <w:rsid w:val="00EE3F65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E3F65"/>
    <w:rPr>
      <w:rFonts w:ascii="Times New Roman" w:hAnsi="Times New Roman" w:cs="Times New Roman"/>
      <w:sz w:val="20"/>
      <w:szCs w:val="20"/>
    </w:rPr>
  </w:style>
  <w:style w:type="character" w:customStyle="1" w:styleId="FontStyle59">
    <w:name w:val="Font Style59"/>
    <w:rsid w:val="00EE3F6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9">
    <w:name w:val="Font Style29"/>
    <w:rsid w:val="00EE3F65"/>
    <w:rPr>
      <w:rFonts w:ascii="Times New Roman" w:hAnsi="Times New Roman" w:cs="Times New Roman"/>
      <w:sz w:val="22"/>
      <w:szCs w:val="22"/>
    </w:rPr>
  </w:style>
  <w:style w:type="character" w:customStyle="1" w:styleId="FontStyle32">
    <w:name w:val="Font Style32"/>
    <w:rsid w:val="00EE3F65"/>
    <w:rPr>
      <w:rFonts w:ascii="Times New Roman" w:hAnsi="Times New Roman" w:cs="Times New Roman"/>
      <w:i/>
      <w:iCs/>
      <w:sz w:val="22"/>
      <w:szCs w:val="22"/>
    </w:rPr>
  </w:style>
  <w:style w:type="character" w:customStyle="1" w:styleId="llbChar">
    <w:name w:val="Élőláb Char"/>
    <w:link w:val="llb"/>
    <w:uiPriority w:val="99"/>
    <w:rsid w:val="00F034DA"/>
  </w:style>
  <w:style w:type="character" w:customStyle="1" w:styleId="Cmsor2Char">
    <w:name w:val="Címsor 2 Char"/>
    <w:link w:val="Cmsor2"/>
    <w:semiHidden/>
    <w:rsid w:val="00B6189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lWeb">
    <w:name w:val="Normal (Web)"/>
    <w:basedOn w:val="Norml"/>
    <w:uiPriority w:val="99"/>
    <w:unhideWhenUsed/>
    <w:rsid w:val="00135380"/>
    <w:pPr>
      <w:spacing w:after="20"/>
      <w:ind w:firstLine="180"/>
      <w:jc w:val="both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ormanyhivatal.hu/hu/pest" TargetMode="External"/><Relationship Id="rId1" Type="http://schemas.openxmlformats.org/officeDocument/2006/relationships/hyperlink" Target="mailto:godollo.nepegeszsegugy@pest.gov.h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RATMINTA\IRATMINTA%20Koordin&#225;ci&#243;s%20&#233;s%20Szervez&#233;si%20F&#337;oszt&#225;ly%20monochrom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BE000-9EA1-4F64-8DC1-A32AD02C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IRATMINTA Koordinációs és Szervezési Főosztály monochrome</Template>
  <TotalTime>0</TotalTime>
  <Pages>1</Pages>
  <Words>241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1906</CharactersWithSpaces>
  <SharedDoc>false</SharedDoc>
  <HLinks>
    <vt:vector size="12" baseType="variant">
      <vt:variant>
        <vt:i4>5111819</vt:i4>
      </vt:variant>
      <vt:variant>
        <vt:i4>3</vt:i4>
      </vt:variant>
      <vt:variant>
        <vt:i4>0</vt:i4>
      </vt:variant>
      <vt:variant>
        <vt:i4>5</vt:i4>
      </vt:variant>
      <vt:variant>
        <vt:lpwstr>http://www.kormanyhivatal.hu/hu/pest</vt:lpwstr>
      </vt:variant>
      <vt:variant>
        <vt:lpwstr/>
      </vt:variant>
      <vt:variant>
        <vt:i4>3342354</vt:i4>
      </vt:variant>
      <vt:variant>
        <vt:i4>0</vt:i4>
      </vt:variant>
      <vt:variant>
        <vt:i4>0</vt:i4>
      </vt:variant>
      <vt:variant>
        <vt:i4>5</vt:i4>
      </vt:variant>
      <vt:variant>
        <vt:lpwstr>mailto:godollo.nepegeszsegugy@pest.gov.hu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2020-03-03T19:58:00Z</dcterms:created>
  <dcterms:modified xsi:type="dcterms:W3CDTF">2021-01-18T17:24:00Z</dcterms:modified>
</cp:coreProperties>
</file>